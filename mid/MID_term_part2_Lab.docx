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5A0B7" w14:textId="15A24FBD" w:rsidR="00524388" w:rsidRDefault="00F83BCE" w:rsidP="00E755BC">
      <w:pPr>
        <w:pStyle w:val="Title"/>
      </w:pPr>
      <w:r>
        <w:t>MID-TERM Examination</w:t>
      </w:r>
    </w:p>
    <w:p w14:paraId="546085B3" w14:textId="0F1CDDFE" w:rsidR="00F83BCE" w:rsidRDefault="00F83BCE">
      <w:pPr>
        <w:pStyle w:val="Title"/>
      </w:pPr>
      <w:r>
        <w:t>Subject: AT 83.04 IoT Security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8380"/>
      </w:tblGrid>
      <w:tr w:rsidR="00F83BCE" w:rsidRPr="00F83BCE" w14:paraId="2B18EE51" w14:textId="77777777" w:rsidTr="00F83BCE">
        <w:tc>
          <w:tcPr>
            <w:tcW w:w="2122" w:type="dxa"/>
          </w:tcPr>
          <w:p w14:paraId="62AE84C9" w14:textId="431F3677" w:rsidR="00F83BCE" w:rsidRPr="00F83BCE" w:rsidRDefault="00F83BCE">
            <w:pPr>
              <w:rPr>
                <w:b/>
                <w:bCs/>
              </w:rPr>
            </w:pPr>
            <w:r w:rsidRPr="00F83BCE">
              <w:rPr>
                <w:b/>
                <w:bCs/>
              </w:rPr>
              <w:t>Student Name</w:t>
            </w:r>
          </w:p>
        </w:tc>
        <w:tc>
          <w:tcPr>
            <w:tcW w:w="8380" w:type="dxa"/>
          </w:tcPr>
          <w:p w14:paraId="7FAF795D" w14:textId="389EA0AD" w:rsidR="00F83BCE" w:rsidRPr="00F83BCE" w:rsidRDefault="005A3CA8">
            <w:pPr>
              <w:rPr>
                <w:b/>
                <w:bCs/>
              </w:rPr>
            </w:pPr>
            <w:r>
              <w:rPr>
                <w:b/>
                <w:bCs/>
              </w:rPr>
              <w:t>Tanawin Siriwan</w:t>
            </w:r>
          </w:p>
          <w:p w14:paraId="5C28FA58" w14:textId="2BC82776" w:rsidR="00F83BCE" w:rsidRPr="00F83BCE" w:rsidRDefault="00F83BCE">
            <w:pPr>
              <w:rPr>
                <w:b/>
                <w:bCs/>
              </w:rPr>
            </w:pPr>
          </w:p>
        </w:tc>
      </w:tr>
      <w:tr w:rsidR="00F83BCE" w:rsidRPr="00F83BCE" w14:paraId="27A1A0BA" w14:textId="77777777" w:rsidTr="00F83BCE">
        <w:tc>
          <w:tcPr>
            <w:tcW w:w="2122" w:type="dxa"/>
          </w:tcPr>
          <w:p w14:paraId="767B65ED" w14:textId="35A70F1E" w:rsidR="00F83BCE" w:rsidRPr="00F83BCE" w:rsidRDefault="00F83BCE">
            <w:pPr>
              <w:rPr>
                <w:b/>
                <w:bCs/>
              </w:rPr>
            </w:pPr>
            <w:r w:rsidRPr="00F83BCE">
              <w:rPr>
                <w:b/>
                <w:bCs/>
              </w:rPr>
              <w:t>Student ID</w:t>
            </w:r>
          </w:p>
        </w:tc>
        <w:tc>
          <w:tcPr>
            <w:tcW w:w="8380" w:type="dxa"/>
          </w:tcPr>
          <w:p w14:paraId="04AAF107" w14:textId="57219EFF" w:rsidR="00F83BCE" w:rsidRPr="00F83BCE" w:rsidRDefault="005A3CA8">
            <w:pPr>
              <w:rPr>
                <w:b/>
                <w:bCs/>
              </w:rPr>
            </w:pPr>
            <w:r>
              <w:rPr>
                <w:b/>
                <w:bCs/>
              </w:rPr>
              <w:t>St123975</w:t>
            </w:r>
          </w:p>
          <w:p w14:paraId="77022064" w14:textId="77777777" w:rsidR="00F83BCE" w:rsidRPr="00F83BCE" w:rsidRDefault="00F83BCE">
            <w:pPr>
              <w:rPr>
                <w:b/>
                <w:bCs/>
              </w:rPr>
            </w:pPr>
          </w:p>
        </w:tc>
      </w:tr>
    </w:tbl>
    <w:p w14:paraId="1781DEED" w14:textId="77777777" w:rsidR="00F83BCE" w:rsidRDefault="00F83BCE"/>
    <w:p w14:paraId="1E6E6264" w14:textId="5EF3AC71" w:rsidR="00F83BCE" w:rsidRDefault="00F83BCE" w:rsidP="00F83BCE">
      <w:pPr>
        <w:pStyle w:val="Heading1"/>
      </w:pPr>
      <w:r>
        <w:t>Examination Instruction</w:t>
      </w:r>
    </w:p>
    <w:p w14:paraId="18648334" w14:textId="77777777" w:rsidR="00F83BCE" w:rsidRPr="00F83BCE" w:rsidRDefault="00F83BCE" w:rsidP="00F83BCE">
      <w:pPr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F83BCE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Examinations Part 1&amp;2: The students will be in-person, online and open everything, duration 3 hours. </w:t>
      </w:r>
    </w:p>
    <w:p w14:paraId="630A149E" w14:textId="79FD645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b/>
          <w:bCs/>
          <w:color w:val="000000" w:themeColor="text1"/>
          <w:szCs w:val="28"/>
        </w:rPr>
      </w:pPr>
      <w:r w:rsidRPr="00F83BCE">
        <w:rPr>
          <w:rFonts w:cs="TH SarabunPSK"/>
          <w:b/>
          <w:bCs/>
          <w:color w:val="000000" w:themeColor="text1"/>
          <w:szCs w:val="28"/>
        </w:rPr>
        <w:t xml:space="preserve">Part </w:t>
      </w:r>
      <w:r w:rsidR="00E755BC">
        <w:rPr>
          <w:rFonts w:cs="TH SarabunPSK"/>
          <w:b/>
          <w:bCs/>
          <w:color w:val="000000" w:themeColor="text1"/>
          <w:szCs w:val="28"/>
        </w:rPr>
        <w:t>B</w:t>
      </w:r>
      <w:r w:rsidRPr="00F83BCE">
        <w:rPr>
          <w:rFonts w:cs="TH SarabunPSK"/>
          <w:b/>
          <w:bCs/>
          <w:color w:val="000000" w:themeColor="text1"/>
          <w:szCs w:val="28"/>
        </w:rPr>
        <w:t xml:space="preserve">: </w:t>
      </w:r>
      <w:r w:rsidR="00E755BC">
        <w:rPr>
          <w:rFonts w:cs="TH SarabunPSK"/>
          <w:b/>
          <w:bCs/>
          <w:color w:val="000000" w:themeColor="text1"/>
          <w:szCs w:val="28"/>
        </w:rPr>
        <w:t>Lab</w:t>
      </w:r>
      <w:r w:rsidRPr="00F83BCE">
        <w:rPr>
          <w:rFonts w:cs="TH SarabunPSK"/>
          <w:b/>
          <w:bCs/>
          <w:color w:val="000000" w:themeColor="text1"/>
          <w:szCs w:val="28"/>
        </w:rPr>
        <w:t>-based exam (50%</w:t>
      </w:r>
      <w:r w:rsidR="00092F78">
        <w:rPr>
          <w:rFonts w:cs="TH SarabunPSK"/>
          <w:b/>
          <w:bCs/>
          <w:color w:val="000000" w:themeColor="text1"/>
          <w:szCs w:val="28"/>
        </w:rPr>
        <w:t xml:space="preserve"> with </w:t>
      </w:r>
      <w:r w:rsidR="007B7AEA">
        <w:rPr>
          <w:rFonts w:cs="TH SarabunPSK"/>
          <w:b/>
          <w:bCs/>
          <w:color w:val="000000" w:themeColor="text1"/>
          <w:szCs w:val="28"/>
        </w:rPr>
        <w:t>5</w:t>
      </w:r>
      <w:r w:rsidR="00762A40">
        <w:rPr>
          <w:rFonts w:cs="TH SarabunPSK"/>
          <w:b/>
          <w:bCs/>
          <w:color w:val="000000" w:themeColor="text1"/>
          <w:szCs w:val="28"/>
        </w:rPr>
        <w:t>0</w:t>
      </w:r>
      <w:r w:rsidR="007B7AEA">
        <w:rPr>
          <w:rFonts w:cs="TH SarabunPSK"/>
          <w:b/>
          <w:bCs/>
          <w:color w:val="000000" w:themeColor="text1"/>
          <w:szCs w:val="28"/>
        </w:rPr>
        <w:t xml:space="preserve"> </w:t>
      </w:r>
      <w:r w:rsidR="00092F78">
        <w:rPr>
          <w:rFonts w:cs="TH SarabunPSK"/>
          <w:b/>
          <w:bCs/>
          <w:color w:val="000000" w:themeColor="text1"/>
          <w:szCs w:val="28"/>
        </w:rPr>
        <w:t>score</w:t>
      </w:r>
      <w:r w:rsidRPr="00F83BCE">
        <w:rPr>
          <w:rFonts w:cs="TH SarabunPSK"/>
          <w:b/>
          <w:bCs/>
          <w:color w:val="000000" w:themeColor="text1"/>
          <w:szCs w:val="28"/>
        </w:rPr>
        <w:t>)</w:t>
      </w:r>
    </w:p>
    <w:p w14:paraId="02E796C7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Only one version of answer per one question. If more than one version of answer is found, the score will be given to the answer that got the </w:t>
      </w:r>
      <w:r w:rsidRPr="00F83BCE">
        <w:rPr>
          <w:rFonts w:cs="TH SarabunPSK"/>
          <w:b/>
          <w:bCs/>
          <w:color w:val="FF0000"/>
          <w:szCs w:val="28"/>
        </w:rPr>
        <w:t>lowest score</w:t>
      </w:r>
      <w:r w:rsidRPr="00F83BCE">
        <w:rPr>
          <w:rFonts w:cs="TH SarabunPSK"/>
          <w:color w:val="000000" w:themeColor="text1"/>
          <w:szCs w:val="28"/>
        </w:rPr>
        <w:t>.</w:t>
      </w:r>
    </w:p>
    <w:p w14:paraId="7A1FF4C7" w14:textId="77777777" w:rsidR="00AD1C9E" w:rsidRPr="00AD1C9E" w:rsidRDefault="00AD1C9E" w:rsidP="00AD1C9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How to do the lab exam: </w:t>
      </w:r>
    </w:p>
    <w:p w14:paraId="36FE6749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Access to the exam file on the google drive </w:t>
      </w:r>
      <w:r w:rsidRPr="00AD1C9E">
        <w:rPr>
          <w:rFonts w:cs="TH SarabunPSK"/>
          <w:color w:val="00B0F0"/>
          <w:szCs w:val="28"/>
        </w:rPr>
        <w:t>(QR code will provide before you test)</w:t>
      </w:r>
    </w:p>
    <w:p w14:paraId="58CD320F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>Only English language in the document file. The other languages will not be considered.</w:t>
      </w:r>
    </w:p>
    <w:p w14:paraId="530661C9" w14:textId="77777777" w:rsidR="00AD1C9E" w:rsidRPr="00AD1C9E" w:rsidRDefault="00AD1C9E" w:rsidP="00AD1C9E">
      <w:pPr>
        <w:pStyle w:val="ListParagraph"/>
        <w:numPr>
          <w:ilvl w:val="1"/>
          <w:numId w:val="17"/>
        </w:numPr>
        <w:rPr>
          <w:rFonts w:cs="TH SarabunPSK"/>
          <w:color w:val="000000" w:themeColor="text1"/>
          <w:szCs w:val="28"/>
        </w:rPr>
      </w:pPr>
      <w:r w:rsidRPr="00AD1C9E">
        <w:rPr>
          <w:rFonts w:cs="TH SarabunPSK"/>
          <w:color w:val="000000" w:themeColor="text1"/>
          <w:szCs w:val="28"/>
        </w:rPr>
        <w:t xml:space="preserve">The document file and code must be submitted to the email </w:t>
      </w:r>
      <w:r w:rsidRPr="00AD1C9E">
        <w:rPr>
          <w:rFonts w:cs="TH SarabunPSK"/>
          <w:b/>
          <w:bCs/>
          <w:color w:val="00B0F0"/>
          <w:szCs w:val="28"/>
        </w:rPr>
        <w:t>[kalika@ait.asia]</w:t>
      </w:r>
      <w:r w:rsidRPr="00AD1C9E">
        <w:rPr>
          <w:rFonts w:cs="TH SarabunPSK"/>
          <w:color w:val="00B0F0"/>
          <w:szCs w:val="28"/>
        </w:rPr>
        <w:t xml:space="preserve"> </w:t>
      </w:r>
      <w:r w:rsidRPr="00AD1C9E">
        <w:rPr>
          <w:rFonts w:cs="TH SarabunPSK"/>
          <w:color w:val="000000" w:themeColor="text1"/>
          <w:szCs w:val="28"/>
        </w:rPr>
        <w:t>before the time up.</w:t>
      </w:r>
    </w:p>
    <w:p w14:paraId="7596C8D9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Please be ready with your own stationery.</w:t>
      </w:r>
    </w:p>
    <w:p w14:paraId="34A417FB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If Plagiarism and Academic Misconduct are found, the exam score is set to zero.</w:t>
      </w:r>
    </w:p>
    <w:p w14:paraId="1638C849" w14:textId="77777777" w:rsidR="00F83BCE" w:rsidRPr="00F83BCE" w:rsidRDefault="00F83BCE" w:rsidP="00F83BCE">
      <w:pPr>
        <w:pStyle w:val="ListParagraph"/>
        <w:numPr>
          <w:ilvl w:val="0"/>
          <w:numId w:val="17"/>
        </w:numPr>
        <w:rPr>
          <w:rFonts w:cs="TH SarabunPSK"/>
          <w:color w:val="FF0000"/>
          <w:szCs w:val="28"/>
        </w:rPr>
      </w:pPr>
      <w:r w:rsidRPr="00F83BCE">
        <w:rPr>
          <w:rFonts w:cs="TH SarabunPSK"/>
          <w:color w:val="FF0000"/>
          <w:szCs w:val="28"/>
        </w:rPr>
        <w:t xml:space="preserve">For one who got “F” on the mid-term exam, you will have one special lab and plus more 30 mins.  </w:t>
      </w:r>
    </w:p>
    <w:p w14:paraId="1B6852AB" w14:textId="77777777" w:rsidR="00F83BCE" w:rsidRPr="00F83BCE" w:rsidRDefault="00F83BCE" w:rsidP="00F83BCE">
      <w:pPr>
        <w:pStyle w:val="ListParagraph"/>
        <w:ind w:left="360"/>
        <w:rPr>
          <w:rFonts w:cs="TH SarabunPSK"/>
          <w:b/>
          <w:bCs/>
          <w:color w:val="000000" w:themeColor="text1"/>
          <w:szCs w:val="28"/>
        </w:rPr>
      </w:pPr>
    </w:p>
    <w:p w14:paraId="0C381BCD" w14:textId="77777777" w:rsidR="00F83BCE" w:rsidRPr="00F83BCE" w:rsidRDefault="00F83BCE" w:rsidP="00F83BCE">
      <w:pPr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r w:rsidRPr="00F83BCE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Prerequisite </w:t>
      </w:r>
    </w:p>
    <w:p w14:paraId="5F8F4B5B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Computer (Windows OS or Mac OS) and Kali Linux VM</w:t>
      </w:r>
    </w:p>
    <w:p w14:paraId="174AD1A1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Wireshark </w:t>
      </w:r>
    </w:p>
    <w:p w14:paraId="2C58D2B9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Jupyter notebook or Google colab (account) </w:t>
      </w:r>
    </w:p>
    <w:p w14:paraId="6698D6C0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 xml:space="preserve">Python </w:t>
      </w:r>
    </w:p>
    <w:p w14:paraId="107371E6" w14:textId="77777777" w:rsidR="00F83BCE" w:rsidRPr="00F83BCE" w:rsidRDefault="00F83BCE" w:rsidP="00F83BCE">
      <w:pPr>
        <w:pStyle w:val="ListParagraph"/>
        <w:numPr>
          <w:ilvl w:val="0"/>
          <w:numId w:val="18"/>
        </w:numPr>
        <w:spacing w:after="160" w:line="276" w:lineRule="auto"/>
        <w:rPr>
          <w:rFonts w:cs="TH SarabunPSK"/>
          <w:color w:val="000000" w:themeColor="text1"/>
          <w:szCs w:val="28"/>
        </w:rPr>
      </w:pPr>
      <w:r w:rsidRPr="00F83BCE">
        <w:rPr>
          <w:rFonts w:cs="TH SarabunPSK"/>
          <w:color w:val="000000" w:themeColor="text1"/>
          <w:szCs w:val="28"/>
        </w:rPr>
        <w:t>ChatGPT</w:t>
      </w:r>
    </w:p>
    <w:p w14:paraId="37E5387B" w14:textId="77777777" w:rsidR="00F83BCE" w:rsidRPr="001323F9" w:rsidRDefault="00F83BCE" w:rsidP="00F83BCE">
      <w:pPr>
        <w:pStyle w:val="ListParagraph"/>
        <w:spacing w:after="160" w:line="276" w:lineRule="auto"/>
        <w:rPr>
          <w:rFonts w:asciiTheme="majorHAnsi" w:hAnsiTheme="majorHAnsi" w:cstheme="majorHAnsi"/>
          <w:color w:val="000000" w:themeColor="text1"/>
          <w:szCs w:val="28"/>
        </w:rPr>
      </w:pPr>
    </w:p>
    <w:p w14:paraId="5FE95984" w14:textId="0E20F478" w:rsidR="00524388" w:rsidRDefault="006125AA" w:rsidP="006125AA">
      <w:pPr>
        <w:pStyle w:val="Heading1"/>
        <w:rPr>
          <w:lang w:bidi="th-TH"/>
        </w:rPr>
      </w:pPr>
      <w:r>
        <w:rPr>
          <w:lang w:bidi="th-TH"/>
        </w:rPr>
        <w:t xml:space="preserve">Part 1: </w:t>
      </w:r>
      <w:r w:rsidR="003A7240">
        <w:rPr>
          <w:lang w:bidi="th-TH"/>
        </w:rPr>
        <w:t xml:space="preserve">You will use </w:t>
      </w:r>
      <w:r w:rsidR="0031048B">
        <w:rPr>
          <w:lang w:bidi="th-TH"/>
        </w:rPr>
        <w:t>F</w:t>
      </w:r>
      <w:r w:rsidR="003A7240">
        <w:rPr>
          <w:lang w:bidi="th-TH"/>
        </w:rPr>
        <w:t xml:space="preserve">igure 1 to </w:t>
      </w:r>
      <w:r w:rsidR="0031048B">
        <w:rPr>
          <w:lang w:bidi="th-TH"/>
        </w:rPr>
        <w:t xml:space="preserve">answer Q1 to Q </w:t>
      </w:r>
      <w:r w:rsidR="004765AA">
        <w:rPr>
          <w:lang w:bidi="th-TH"/>
        </w:rPr>
        <w:t>4</w:t>
      </w:r>
      <w:r w:rsidR="0031048B">
        <w:rPr>
          <w:lang w:bidi="th-TH"/>
        </w:rPr>
        <w:t>.</w:t>
      </w:r>
    </w:p>
    <w:p w14:paraId="19EFA9DE" w14:textId="6CEED7D9" w:rsidR="003A7240" w:rsidRDefault="0031048B" w:rsidP="003A7240">
      <w:pPr>
        <w:pStyle w:val="Heading2"/>
      </w:pPr>
      <w:r>
        <w:t>Assume you are a</w:t>
      </w:r>
      <w:r w:rsidR="00894E81">
        <w:t xml:space="preserve"> </w:t>
      </w:r>
      <w:r w:rsidR="00302792">
        <w:t>cyber cop</w:t>
      </w:r>
      <w:r>
        <w:t xml:space="preserve">. </w:t>
      </w:r>
      <w:r w:rsidR="00302792">
        <w:t xml:space="preserve">There is a </w:t>
      </w:r>
      <w:proofErr w:type="spellStart"/>
      <w:r w:rsidR="00302792">
        <w:t>pcap</w:t>
      </w:r>
      <w:proofErr w:type="spellEnd"/>
      <w:r w:rsidR="00302792">
        <w:t xml:space="preserve"> file</w:t>
      </w:r>
      <w:r w:rsidR="009C2107">
        <w:t xml:space="preserve"> (</w:t>
      </w:r>
      <w:proofErr w:type="spellStart"/>
      <w:r w:rsidR="009C2107">
        <w:t>WiFi_pcap</w:t>
      </w:r>
      <w:proofErr w:type="spellEnd"/>
      <w:r w:rsidR="009C2107">
        <w:t>)</w:t>
      </w:r>
      <w:r w:rsidR="00302792">
        <w:t xml:space="preserve"> </w:t>
      </w:r>
      <w:r w:rsidR="009C2107">
        <w:t>on a desktop of a raspberry pi</w:t>
      </w:r>
      <w:r w:rsidR="003A7240">
        <w:t>.</w:t>
      </w:r>
      <w:r w:rsidR="009C2107">
        <w:t xml:space="preserve"> You must investigate the file. Fig. 1 show the network architecture of the </w:t>
      </w:r>
      <w:proofErr w:type="spellStart"/>
      <w:r w:rsidR="009C2107">
        <w:t>WiFi</w:t>
      </w:r>
      <w:proofErr w:type="spellEnd"/>
      <w:r w:rsidR="009C2107">
        <w:t xml:space="preserve"> system that you need to investigate. </w:t>
      </w:r>
      <w:r w:rsidR="003A7240">
        <w:t xml:space="preserve"> </w:t>
      </w:r>
    </w:p>
    <w:p w14:paraId="00CA3B76" w14:textId="0A879161" w:rsidR="00B25E37" w:rsidRDefault="00B25E37" w:rsidP="003A724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3"/>
        <w:gridCol w:w="3098"/>
      </w:tblGrid>
      <w:tr w:rsidR="00B25E37" w14:paraId="46E9EF87" w14:textId="77777777" w:rsidTr="009F57DB">
        <w:trPr>
          <w:trHeight w:val="281"/>
          <w:jc w:val="center"/>
        </w:trPr>
        <w:tc>
          <w:tcPr>
            <w:tcW w:w="4101" w:type="dxa"/>
            <w:gridSpan w:val="2"/>
          </w:tcPr>
          <w:p w14:paraId="652E93D3" w14:textId="3DFF5EDE" w:rsidR="00B25E37" w:rsidRPr="00B25E37" w:rsidRDefault="00B25E37" w:rsidP="00D740A2">
            <w:pPr>
              <w:pStyle w:val="Heading1"/>
              <w:shd w:val="clear" w:color="auto" w:fill="FFFFFF"/>
              <w:spacing w:before="0" w:after="0"/>
              <w:textAlignment w:val="baseline"/>
              <w:rPr>
                <w:rFonts w:ascii="TH SarabunPSK" w:hAnsi="TH SarabunPSK" w:cs="TH SarabunPSK"/>
                <w:b w:val="0"/>
                <w:bCs/>
                <w:color w:val="141414"/>
                <w:sz w:val="28"/>
                <w:szCs w:val="21"/>
              </w:rPr>
            </w:pPr>
            <w:r w:rsidRPr="00B25E37">
              <w:rPr>
                <w:sz w:val="28"/>
                <w:szCs w:val="21"/>
              </w:rPr>
              <w:t>Wi-Fi Access Point</w:t>
            </w:r>
          </w:p>
        </w:tc>
      </w:tr>
      <w:tr w:rsidR="00D740A2" w14:paraId="22602DB1" w14:textId="77777777" w:rsidTr="00B25E37">
        <w:trPr>
          <w:trHeight w:val="281"/>
          <w:jc w:val="center"/>
        </w:trPr>
        <w:tc>
          <w:tcPr>
            <w:tcW w:w="1003" w:type="dxa"/>
          </w:tcPr>
          <w:p w14:paraId="6395FF1B" w14:textId="2A32D483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F2EAC">
              <w:rPr>
                <w:rFonts w:ascii="TH SarabunPSK" w:hAnsi="TH SarabunPSK" w:cs="TH SarabunPSK"/>
                <w:sz w:val="28"/>
                <w:szCs w:val="28"/>
              </w:rPr>
              <w:t>SSID</w:t>
            </w:r>
          </w:p>
        </w:tc>
        <w:tc>
          <w:tcPr>
            <w:tcW w:w="3098" w:type="dxa"/>
          </w:tcPr>
          <w:p w14:paraId="1C0051E8" w14:textId="77F35B7B" w:rsidR="00D740A2" w:rsidRPr="009F2EAC" w:rsidRDefault="004E35B6" w:rsidP="00D740A2">
            <w:pPr>
              <w:pStyle w:val="Heading1"/>
              <w:shd w:val="clear" w:color="auto" w:fill="FFFFFF"/>
              <w:spacing w:before="0" w:after="0"/>
              <w:textAlignment w:val="baseline"/>
              <w:rPr>
                <w:rFonts w:ascii="TH SarabunPSK" w:hAnsi="TH SarabunPSK" w:cs="TH SarabunPSK"/>
                <w:b w:val="0"/>
                <w:color w:val="141414"/>
                <w:sz w:val="28"/>
                <w:szCs w:val="28"/>
              </w:rPr>
            </w:pPr>
            <w:proofErr w:type="spellStart"/>
            <w:r>
              <w:rPr>
                <w:rFonts w:ascii="TH SarabunPSK" w:hAnsi="TH SarabunPSK" w:cs="TH SarabunPSK"/>
                <w:b w:val="0"/>
                <w:bCs/>
                <w:color w:val="141414"/>
                <w:sz w:val="28"/>
                <w:szCs w:val="28"/>
              </w:rPr>
              <w:t>IoTSec</w:t>
            </w:r>
            <w:proofErr w:type="spellEnd"/>
          </w:p>
          <w:p w14:paraId="0C688FC5" w14:textId="2B811C01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D740A2" w14:paraId="3E169447" w14:textId="77777777" w:rsidTr="00B25E37">
        <w:trPr>
          <w:trHeight w:val="281"/>
          <w:jc w:val="center"/>
        </w:trPr>
        <w:tc>
          <w:tcPr>
            <w:tcW w:w="1003" w:type="dxa"/>
          </w:tcPr>
          <w:p w14:paraId="5EC5B0D2" w14:textId="1E7828C5" w:rsidR="00D740A2" w:rsidRPr="009F2EAC" w:rsidRDefault="00D740A2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9F2EAC">
              <w:rPr>
                <w:rFonts w:ascii="TH SarabunPSK" w:hAnsi="TH SarabunPSK" w:cs="TH SarabunPSK"/>
                <w:sz w:val="28"/>
                <w:szCs w:val="28"/>
              </w:rPr>
              <w:t xml:space="preserve">Password </w:t>
            </w:r>
          </w:p>
        </w:tc>
        <w:tc>
          <w:tcPr>
            <w:tcW w:w="3098" w:type="dxa"/>
          </w:tcPr>
          <w:p w14:paraId="611D5A1A" w14:textId="651DB7B5" w:rsidR="00D740A2" w:rsidRPr="009F2EAC" w:rsidRDefault="004E35B6" w:rsidP="003A7240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141414"/>
                <w:sz w:val="28"/>
                <w:szCs w:val="28"/>
                <w:shd w:val="clear" w:color="auto" w:fill="FFFFFF"/>
              </w:rPr>
              <w:t>IoTSec2023</w:t>
            </w:r>
          </w:p>
        </w:tc>
      </w:tr>
    </w:tbl>
    <w:p w14:paraId="6D052E2E" w14:textId="47D3D566" w:rsidR="00D740A2" w:rsidRDefault="00302792" w:rsidP="003A7240">
      <w:r>
        <w:rPr>
          <w:noProof/>
        </w:rPr>
        <w:drawing>
          <wp:inline distT="0" distB="0" distL="0" distR="0" wp14:anchorId="24AE76A2" wp14:editId="1C65F608">
            <wp:extent cx="6400800" cy="2959100"/>
            <wp:effectExtent l="0" t="0" r="0" b="0"/>
            <wp:docPr id="667646210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46210" name="Picture 1" descr="A diagram of a computer network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A1F" w14:textId="77777777" w:rsidR="006C53B4" w:rsidRDefault="006C53B4" w:rsidP="003A7240"/>
    <w:p w14:paraId="581C00F5" w14:textId="77777777" w:rsidR="006C53B4" w:rsidRDefault="006C53B4" w:rsidP="003A7240"/>
    <w:p w14:paraId="1A9C495B" w14:textId="7BAB2C14" w:rsidR="00422719" w:rsidRDefault="00157483" w:rsidP="00157483">
      <w:pPr>
        <w:pStyle w:val="Heading3"/>
      </w:pPr>
      <w:r>
        <w:t>Q1.</w:t>
      </w:r>
      <w:r w:rsidR="009C2107">
        <w:t xml:space="preserve"> Find the number of hosts in this network and their IP addresses</w:t>
      </w:r>
      <w:r>
        <w:t>?</w:t>
      </w:r>
      <w:r w:rsidR="00E74E85">
        <w:t xml:space="preserve"> </w:t>
      </w:r>
      <w:r w:rsidR="009C2107">
        <w:t>Hint: use “</w:t>
      </w:r>
      <w:proofErr w:type="spellStart"/>
      <w:r w:rsidR="009C2107">
        <w:t>nmap</w:t>
      </w:r>
      <w:proofErr w:type="spellEnd"/>
      <w:r w:rsidR="009C2107">
        <w:t>” command to scan the network. To</w:t>
      </w:r>
      <w:r w:rsidR="000F3EE5">
        <w:t xml:space="preserve"> answer, you need to capture your screen and show which command you use and the result of the command.</w:t>
      </w:r>
      <w:r w:rsidR="000F3EE5">
        <w:rPr>
          <w:rFonts w:hint="cs"/>
          <w:cs/>
          <w:lang w:bidi="th-TH"/>
        </w:rPr>
        <w:t xml:space="preserve"> </w:t>
      </w:r>
      <w:r w:rsidR="00E74E85">
        <w:t>[</w:t>
      </w:r>
      <w:r w:rsidR="000F3EE5">
        <w:rPr>
          <w:lang w:bidi="th-TH"/>
        </w:rPr>
        <w:t xml:space="preserve">5 </w:t>
      </w:r>
      <w:r w:rsidR="00E74E85">
        <w:t>marks]</w:t>
      </w:r>
    </w:p>
    <w:p w14:paraId="6667229A" w14:textId="2605489E" w:rsidR="00157483" w:rsidRDefault="000F3EE5" w:rsidP="000F3EE5">
      <w:pPr>
        <w:pStyle w:val="ListParagraph"/>
        <w:numPr>
          <w:ilvl w:val="0"/>
          <w:numId w:val="31"/>
        </w:numPr>
      </w:pPr>
      <w:r>
        <w:t>How many hosts is up?</w:t>
      </w:r>
    </w:p>
    <w:p w14:paraId="5AACF499" w14:textId="194524EA" w:rsidR="000F3EE5" w:rsidRDefault="000F3EE5" w:rsidP="000F3EE5">
      <w:pPr>
        <w:pStyle w:val="ListParagraph"/>
        <w:numPr>
          <w:ilvl w:val="0"/>
          <w:numId w:val="31"/>
        </w:numPr>
      </w:pPr>
      <w:r>
        <w:t>IP address of pi#1 &amp; pi#2</w:t>
      </w:r>
    </w:p>
    <w:p w14:paraId="1D92D1CB" w14:textId="77777777" w:rsidR="000F3EE5" w:rsidRDefault="000F3EE5" w:rsidP="00157483"/>
    <w:p w14:paraId="296CC954" w14:textId="77777777" w:rsidR="00A3551E" w:rsidRDefault="00A3551E" w:rsidP="00157483"/>
    <w:p w14:paraId="06B02247" w14:textId="320C064F" w:rsidR="00A3551E" w:rsidRDefault="00A3551E" w:rsidP="00A3551E">
      <w:pPr>
        <w:pStyle w:val="ListParagraph"/>
        <w:numPr>
          <w:ilvl w:val="0"/>
          <w:numId w:val="33"/>
        </w:numPr>
      </w:pPr>
      <w:r>
        <w:t>Host ip</w:t>
      </w:r>
      <w:r w:rsidR="00F94AFA">
        <w:t>, 1 host IoTSec</w:t>
      </w:r>
    </w:p>
    <w:p w14:paraId="6A4EA0BF" w14:textId="1A53B354" w:rsidR="009E606D" w:rsidRDefault="00A3551E" w:rsidP="00157483">
      <w:pPr>
        <w:rPr>
          <w:lang w:val="en-TH"/>
        </w:rPr>
      </w:pPr>
      <w:r>
        <w:rPr>
          <w:noProof/>
          <w:lang w:val="en-TH"/>
        </w:rPr>
        <w:drawing>
          <wp:inline distT="0" distB="0" distL="0" distR="0" wp14:anchorId="18134D3F" wp14:editId="1EE2B7D9">
            <wp:extent cx="6675120" cy="4171950"/>
            <wp:effectExtent l="0" t="0" r="5080" b="6350"/>
            <wp:docPr id="237890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064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1BD1" w14:textId="6D07E04C" w:rsidR="00A3551E" w:rsidRPr="00A3551E" w:rsidRDefault="00A3551E" w:rsidP="00A3551E">
      <w:pPr>
        <w:rPr>
          <w:lang w:val="en-TH"/>
        </w:rPr>
      </w:pPr>
      <w:r w:rsidRPr="00A3551E">
        <w:rPr>
          <w:lang w:val="en-TH"/>
        </w:rPr>
        <w:t>PI 1 : 192.168.0.52</w:t>
      </w:r>
      <w:r>
        <w:t xml:space="preserve"> and </w:t>
      </w:r>
      <w:r>
        <w:rPr>
          <w:lang w:val="en-TH"/>
        </w:rPr>
        <w:t>PI 2 : 192.168.0.56</w:t>
      </w:r>
    </w:p>
    <w:p w14:paraId="3239CAD3" w14:textId="77777777" w:rsidR="00762A40" w:rsidRDefault="00762A40" w:rsidP="00157483"/>
    <w:p w14:paraId="6170FE46" w14:textId="77777777" w:rsidR="00762A40" w:rsidRDefault="00762A40" w:rsidP="00157483"/>
    <w:p w14:paraId="5C3FC921" w14:textId="77777777" w:rsidR="00762A40" w:rsidRDefault="00762A40" w:rsidP="00157483"/>
    <w:p w14:paraId="12BA959F" w14:textId="77777777" w:rsidR="00762A40" w:rsidRDefault="00762A40" w:rsidP="00157483"/>
    <w:p w14:paraId="39C0EA6B" w14:textId="77777777" w:rsidR="00157483" w:rsidRDefault="00157483" w:rsidP="00157483"/>
    <w:p w14:paraId="19C507C8" w14:textId="77777777" w:rsidR="00157483" w:rsidRDefault="00157483" w:rsidP="00157483"/>
    <w:p w14:paraId="64CF6E90" w14:textId="71271F2F" w:rsidR="000F3EE5" w:rsidRDefault="00157483" w:rsidP="000F3EE5">
      <w:pPr>
        <w:pStyle w:val="Heading3"/>
      </w:pPr>
      <w:r>
        <w:lastRenderedPageBreak/>
        <w:t xml:space="preserve">Q2. </w:t>
      </w:r>
      <w:r w:rsidR="000F3EE5">
        <w:t xml:space="preserve">Find </w:t>
      </w:r>
      <w:proofErr w:type="spellStart"/>
      <w:r w:rsidR="000F3EE5">
        <w:t>pcap</w:t>
      </w:r>
      <w:proofErr w:type="spellEnd"/>
      <w:r w:rsidR="000F3EE5">
        <w:t xml:space="preserve"> files in “</w:t>
      </w:r>
      <w:proofErr w:type="spellStart"/>
      <w:r w:rsidR="000F3EE5">
        <w:t>WPA_pcap</w:t>
      </w:r>
      <w:proofErr w:type="spellEnd"/>
      <w:r w:rsidR="000F3EE5">
        <w:t xml:space="preserve">” directory and copy them to your computer. </w:t>
      </w:r>
      <w:r w:rsidR="00077D50">
        <w:t>[</w:t>
      </w:r>
      <w:r w:rsidR="00077D50">
        <w:rPr>
          <w:lang w:bidi="th-TH"/>
        </w:rPr>
        <w:t xml:space="preserve">5 </w:t>
      </w:r>
      <w:r w:rsidR="00077D50">
        <w:t>marks]</w:t>
      </w:r>
    </w:p>
    <w:p w14:paraId="3513C2A0" w14:textId="09F30D50" w:rsidR="000F3EE5" w:rsidRDefault="000F3EE5" w:rsidP="000F3EE5">
      <w:r>
        <w:t>Hint: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963"/>
      </w:tblGrid>
      <w:tr w:rsidR="000F3EE5" w14:paraId="0E96B556" w14:textId="77777777" w:rsidTr="00077D50">
        <w:tc>
          <w:tcPr>
            <w:tcW w:w="3539" w:type="dxa"/>
          </w:tcPr>
          <w:p w14:paraId="42AB6C0B" w14:textId="2F9183C9" w:rsidR="000F3EE5" w:rsidRDefault="000F3EE5" w:rsidP="000F3EE5"/>
        </w:tc>
        <w:tc>
          <w:tcPr>
            <w:tcW w:w="6963" w:type="dxa"/>
          </w:tcPr>
          <w:p w14:paraId="455CA79B" w14:textId="0FDA4141" w:rsidR="000F3EE5" w:rsidRDefault="00077D50" w:rsidP="000F3EE5">
            <w:r>
              <w:t>Command</w:t>
            </w:r>
          </w:p>
        </w:tc>
      </w:tr>
      <w:tr w:rsidR="000F3EE5" w14:paraId="08B99CC9" w14:textId="77777777" w:rsidTr="00077D50">
        <w:tc>
          <w:tcPr>
            <w:tcW w:w="3539" w:type="dxa"/>
          </w:tcPr>
          <w:p w14:paraId="46B7576B" w14:textId="13A17FBF" w:rsidR="000F3EE5" w:rsidRDefault="00077D50" w:rsidP="000F3EE5">
            <w:r>
              <w:t>Connect host with file transfer protocol</w:t>
            </w:r>
          </w:p>
        </w:tc>
        <w:tc>
          <w:tcPr>
            <w:tcW w:w="6963" w:type="dxa"/>
          </w:tcPr>
          <w:p w14:paraId="02A18009" w14:textId="26C542FB" w:rsidR="000F3EE5" w:rsidRDefault="000F3EE5" w:rsidP="000F3EE5">
            <w: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  <w:t xml:space="preserve">sftp </w:t>
            </w:r>
            <w:proofErr w:type="spellStart"/>
            <w:r w:rsidRPr="000F3EE5">
              <w:rPr>
                <w:rFonts w:ascii="Menlo" w:hAnsi="Menlo" w:cs="Menlo"/>
                <w:color w:val="00B0F0"/>
                <w:sz w:val="22"/>
                <w:szCs w:val="22"/>
                <w:lang w:bidi="th-TH"/>
              </w:rPr>
              <w:t>kali@IP_address</w:t>
            </w:r>
            <w:proofErr w:type="spellEnd"/>
          </w:p>
        </w:tc>
      </w:tr>
      <w:tr w:rsidR="00077D50" w14:paraId="18660212" w14:textId="77777777" w:rsidTr="00077D50">
        <w:tc>
          <w:tcPr>
            <w:tcW w:w="3539" w:type="dxa"/>
          </w:tcPr>
          <w:p w14:paraId="13D16D0C" w14:textId="018C76A1" w:rsidR="00077D50" w:rsidRDefault="00077D50" w:rsidP="000F3EE5">
            <w:r>
              <w:t>List files in the remote directory</w:t>
            </w:r>
          </w:p>
        </w:tc>
        <w:tc>
          <w:tcPr>
            <w:tcW w:w="6963" w:type="dxa"/>
          </w:tcPr>
          <w:p w14:paraId="64512785" w14:textId="61E9924F" w:rsidR="00077D50" w:rsidRDefault="00077D50" w:rsidP="000F3EE5">
            <w:pP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  <w:lang w:bidi="th-TH"/>
              </w:rPr>
              <w:t>ls</w:t>
            </w:r>
          </w:p>
        </w:tc>
      </w:tr>
      <w:tr w:rsidR="000F3EE5" w14:paraId="326C5B02" w14:textId="77777777" w:rsidTr="00077D50">
        <w:tc>
          <w:tcPr>
            <w:tcW w:w="3539" w:type="dxa"/>
          </w:tcPr>
          <w:p w14:paraId="53C07162" w14:textId="7E0E7E27" w:rsidR="000F3EE5" w:rsidRDefault="00077D50" w:rsidP="000F3EE5">
            <w:r>
              <w:t>Copy a file to a local computer</w:t>
            </w:r>
          </w:p>
        </w:tc>
        <w:tc>
          <w:tcPr>
            <w:tcW w:w="6963" w:type="dxa"/>
          </w:tcPr>
          <w:p w14:paraId="18CAAD70" w14:textId="26DFD35A" w:rsidR="000F3EE5" w:rsidRDefault="000F3EE5" w:rsidP="000F3EE5">
            <w:proofErr w:type="gramStart"/>
            <w:r>
              <w:t xml:space="preserve">get  </w:t>
            </w:r>
            <w:r w:rsidRPr="000F3EE5">
              <w:rPr>
                <w:b/>
                <w:bCs/>
                <w:color w:val="FF0000"/>
              </w:rPr>
              <w:t>filename</w:t>
            </w:r>
            <w:proofErr w:type="gramEnd"/>
            <w:r>
              <w:t xml:space="preserve">  </w:t>
            </w:r>
            <w:proofErr w:type="spellStart"/>
            <w:r w:rsidRPr="000F3EE5">
              <w:rPr>
                <w:color w:val="00B0F0"/>
              </w:rPr>
              <w:t>new_local</w:t>
            </w:r>
            <w:proofErr w:type="spellEnd"/>
            <w:r w:rsidRPr="000F3EE5">
              <w:rPr>
                <w:color w:val="00B0F0"/>
              </w:rPr>
              <w:t xml:space="preserve"> _location </w:t>
            </w:r>
          </w:p>
        </w:tc>
      </w:tr>
    </w:tbl>
    <w:p w14:paraId="108DC5F9" w14:textId="77777777" w:rsidR="000F3EE5" w:rsidRPr="000F3EE5" w:rsidRDefault="000F3EE5" w:rsidP="000F3EE5"/>
    <w:p w14:paraId="4FD08E03" w14:textId="7CFEEE1C" w:rsidR="000F3EE5" w:rsidRDefault="00A3551E" w:rsidP="000F3EE5">
      <w:pPr>
        <w:rPr>
          <w:lang w:bidi="th-TH"/>
        </w:rPr>
      </w:pPr>
      <w:r>
        <w:rPr>
          <w:lang w:bidi="th-TH"/>
        </w:rPr>
        <w:t xml:space="preserve">Via CLI </w:t>
      </w:r>
    </w:p>
    <w:p w14:paraId="3F35E970" w14:textId="638A989C" w:rsidR="00077D50" w:rsidRDefault="00A3551E" w:rsidP="000F3EE5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70D8A7D" wp14:editId="6C65F7DD">
            <wp:extent cx="6675120" cy="4171950"/>
            <wp:effectExtent l="0" t="0" r="5080" b="6350"/>
            <wp:docPr id="31987577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7577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877" w14:textId="77777777" w:rsidR="00A3551E" w:rsidRDefault="00A3551E" w:rsidP="000F3EE5">
      <w:pPr>
        <w:rPr>
          <w:lang w:bidi="th-TH"/>
        </w:rPr>
      </w:pPr>
    </w:p>
    <w:p w14:paraId="26CB6FFD" w14:textId="77777777" w:rsidR="00A3551E" w:rsidRDefault="00A3551E" w:rsidP="000F3EE5">
      <w:pPr>
        <w:rPr>
          <w:lang w:bidi="th-TH"/>
        </w:rPr>
      </w:pPr>
    </w:p>
    <w:p w14:paraId="7B1D2DBB" w14:textId="77777777" w:rsidR="00A3551E" w:rsidRDefault="00A3551E" w:rsidP="000F3EE5">
      <w:pPr>
        <w:rPr>
          <w:lang w:bidi="th-TH"/>
        </w:rPr>
      </w:pPr>
    </w:p>
    <w:p w14:paraId="580CC74E" w14:textId="77777777" w:rsidR="00A3551E" w:rsidRDefault="00A3551E" w:rsidP="000F3EE5">
      <w:pPr>
        <w:rPr>
          <w:lang w:bidi="th-TH"/>
        </w:rPr>
      </w:pPr>
    </w:p>
    <w:p w14:paraId="21D74C3D" w14:textId="228981A2" w:rsidR="00A3551E" w:rsidRDefault="00A3551E" w:rsidP="000F3EE5">
      <w:pPr>
        <w:rPr>
          <w:lang w:bidi="th-TH"/>
        </w:rPr>
      </w:pPr>
      <w:r>
        <w:rPr>
          <w:lang w:bidi="th-TH"/>
        </w:rPr>
        <w:lastRenderedPageBreak/>
        <w:t>Download Result</w:t>
      </w:r>
    </w:p>
    <w:p w14:paraId="01CB4A83" w14:textId="204FEDA9" w:rsidR="00762A40" w:rsidRDefault="00A3551E" w:rsidP="000F3EE5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55D2052" wp14:editId="3EA8CA4E">
            <wp:extent cx="6675120" cy="4171950"/>
            <wp:effectExtent l="0" t="0" r="5080" b="6350"/>
            <wp:docPr id="6309046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4654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78EC" w14:textId="77777777" w:rsidR="00762A40" w:rsidRDefault="00762A40" w:rsidP="000F3EE5">
      <w:pPr>
        <w:rPr>
          <w:lang w:bidi="th-TH"/>
        </w:rPr>
      </w:pPr>
    </w:p>
    <w:p w14:paraId="5C867D25" w14:textId="77777777" w:rsidR="00762A40" w:rsidRDefault="00762A40" w:rsidP="000F3EE5">
      <w:pPr>
        <w:rPr>
          <w:lang w:bidi="th-TH"/>
        </w:rPr>
      </w:pPr>
    </w:p>
    <w:p w14:paraId="21B6E74B" w14:textId="77777777" w:rsidR="00077D50" w:rsidRDefault="00077D50" w:rsidP="000F3EE5">
      <w:pPr>
        <w:rPr>
          <w:lang w:bidi="th-TH"/>
        </w:rPr>
      </w:pPr>
    </w:p>
    <w:p w14:paraId="5C9DE2FD" w14:textId="77777777" w:rsidR="00077D50" w:rsidRDefault="00077D50" w:rsidP="000F3EE5">
      <w:pPr>
        <w:rPr>
          <w:lang w:bidi="th-TH"/>
        </w:rPr>
      </w:pPr>
    </w:p>
    <w:p w14:paraId="6B378D91" w14:textId="77777777" w:rsidR="00077D50" w:rsidRDefault="00077D50" w:rsidP="000F3EE5">
      <w:pPr>
        <w:rPr>
          <w:lang w:bidi="th-TH"/>
        </w:rPr>
      </w:pPr>
    </w:p>
    <w:p w14:paraId="262A423B" w14:textId="690C3E1B" w:rsidR="00077D50" w:rsidRDefault="00077D50" w:rsidP="00077D50">
      <w:pPr>
        <w:pStyle w:val="Heading3"/>
      </w:pPr>
      <w:r>
        <w:t>Q</w:t>
      </w:r>
      <w:r w:rsidR="00B751C8">
        <w:t>3</w:t>
      </w:r>
      <w:r>
        <w:t xml:space="preserve">. Investigate </w:t>
      </w:r>
      <w:proofErr w:type="spellStart"/>
      <w:r>
        <w:t>pcap</w:t>
      </w:r>
      <w:proofErr w:type="spellEnd"/>
      <w:r>
        <w:t xml:space="preserve"> files in the </w:t>
      </w:r>
      <w:proofErr w:type="spellStart"/>
      <w:r>
        <w:t>WPA_pcap</w:t>
      </w:r>
      <w:proofErr w:type="spellEnd"/>
      <w:r>
        <w:t xml:space="preserve"> directory on your local computer. Find “EAPOL” packets on the </w:t>
      </w:r>
      <w:proofErr w:type="spellStart"/>
      <w:r>
        <w:t>pcap</w:t>
      </w:r>
      <w:proofErr w:type="spellEnd"/>
      <w:r>
        <w:t xml:space="preserve"> file. [</w:t>
      </w:r>
      <w:r>
        <w:rPr>
          <w:lang w:bidi="th-TH"/>
        </w:rPr>
        <w:t xml:space="preserve">5 </w:t>
      </w:r>
      <w:r>
        <w:t>marks]</w:t>
      </w:r>
    </w:p>
    <w:p w14:paraId="4EA0EF8E" w14:textId="28223C32" w:rsidR="00077D50" w:rsidRPr="00077D50" w:rsidRDefault="00077D50" w:rsidP="00077D50">
      <w:pPr>
        <w:pStyle w:val="ListParagraph"/>
        <w:numPr>
          <w:ilvl w:val="0"/>
          <w:numId w:val="32"/>
        </w:numPr>
      </w:pPr>
      <w:r>
        <w:t>Which pcap file contain “EAPOL” packets?</w:t>
      </w:r>
    </w:p>
    <w:p w14:paraId="6991F382" w14:textId="77777777" w:rsidR="00077D50" w:rsidRDefault="00077D50" w:rsidP="00077D50"/>
    <w:p w14:paraId="37F4559A" w14:textId="77777777" w:rsidR="00077D50" w:rsidRDefault="00077D50" w:rsidP="00077D50"/>
    <w:p w14:paraId="103267C1" w14:textId="77777777" w:rsidR="00077D50" w:rsidRDefault="00077D50" w:rsidP="00077D50"/>
    <w:p w14:paraId="707C71DE" w14:textId="77777777" w:rsidR="00077D50" w:rsidRDefault="00077D50" w:rsidP="00077D50"/>
    <w:p w14:paraId="549B5EF7" w14:textId="73B164E5" w:rsidR="00077D50" w:rsidRDefault="00A3551E" w:rsidP="00077D50">
      <w:r>
        <w:rPr>
          <w:noProof/>
        </w:rPr>
        <w:drawing>
          <wp:inline distT="0" distB="0" distL="0" distR="0" wp14:anchorId="7778A325" wp14:editId="06D54445">
            <wp:extent cx="6675120" cy="4171950"/>
            <wp:effectExtent l="0" t="0" r="5080" b="6350"/>
            <wp:docPr id="165989072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90721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FB7D" w14:textId="77777777" w:rsidR="00077D50" w:rsidRDefault="00077D50" w:rsidP="00077D50"/>
    <w:p w14:paraId="06A221DB" w14:textId="77777777" w:rsidR="00077D50" w:rsidRDefault="00077D50" w:rsidP="00077D50"/>
    <w:p w14:paraId="7F867BE2" w14:textId="1830A4BD" w:rsidR="00077D50" w:rsidRDefault="00077D50" w:rsidP="00077D50">
      <w:pPr>
        <w:pStyle w:val="Heading3"/>
      </w:pPr>
      <w:r>
        <w:t>Q</w:t>
      </w:r>
      <w:r w:rsidR="00B751C8">
        <w:t>4</w:t>
      </w:r>
      <w:r>
        <w:t xml:space="preserve">. Decrypt the </w:t>
      </w:r>
      <w:proofErr w:type="spellStart"/>
      <w:r>
        <w:t>pcap</w:t>
      </w:r>
      <w:proofErr w:type="spellEnd"/>
      <w:r>
        <w:t xml:space="preserve"> file with SSID and Password which corresponding to the EAPOL. [</w:t>
      </w:r>
      <w:r w:rsidR="00B751C8">
        <w:rPr>
          <w:lang w:bidi="th-TH"/>
        </w:rPr>
        <w:t>5</w:t>
      </w:r>
      <w:r>
        <w:rPr>
          <w:lang w:bidi="th-TH"/>
        </w:rPr>
        <w:t xml:space="preserve"> </w:t>
      </w:r>
      <w:r>
        <w:t>marks]</w:t>
      </w:r>
    </w:p>
    <w:p w14:paraId="05EDC0F2" w14:textId="77777777" w:rsidR="00785013" w:rsidRDefault="00785013" w:rsidP="00785013"/>
    <w:p w14:paraId="303A5AA5" w14:textId="4B2AEDA4" w:rsidR="00785013" w:rsidRDefault="00785013" w:rsidP="00785013">
      <w:r>
        <w:t xml:space="preserve">Step1: Open </w:t>
      </w:r>
      <w:proofErr w:type="spellStart"/>
      <w:r>
        <w:t>pcap</w:t>
      </w:r>
      <w:proofErr w:type="spellEnd"/>
      <w:r>
        <w:t xml:space="preserve"> file with Wireshark</w:t>
      </w:r>
    </w:p>
    <w:p w14:paraId="6AEA2EB6" w14:textId="77777777" w:rsidR="00785013" w:rsidRDefault="00785013" w:rsidP="00785013">
      <w:r>
        <w:t>Step2: Go to “preference”</w:t>
      </w:r>
    </w:p>
    <w:p w14:paraId="0F767E33" w14:textId="1424779A" w:rsidR="00785013" w:rsidRPr="00785013" w:rsidRDefault="00785013" w:rsidP="00785013">
      <w:r>
        <w:t>Step3:  Go to “Protocols” and select “IEEE 802.11” and “</w:t>
      </w:r>
      <w:r w:rsidR="009E67E1">
        <w:t>Decryption keys</w:t>
      </w:r>
      <w:r>
        <w:t>”</w:t>
      </w:r>
      <w:r w:rsidR="009E67E1">
        <w:t xml:space="preserve"> </w:t>
      </w:r>
      <w:r w:rsidR="009E67E1">
        <w:sym w:font="Wingdings" w:char="F0E0"/>
      </w:r>
      <w:r w:rsidR="009E67E1">
        <w:t xml:space="preserve"> </w:t>
      </w:r>
      <w:proofErr w:type="gramStart"/>
      <w:r w:rsidR="009E67E1">
        <w:t>Edit</w:t>
      </w:r>
      <w:proofErr w:type="gramEnd"/>
    </w:p>
    <w:p w14:paraId="2ABCECB3" w14:textId="0F1D2C05" w:rsidR="00077D50" w:rsidRDefault="00785013" w:rsidP="00077D50">
      <w:r>
        <w:rPr>
          <w:noProof/>
        </w:rPr>
        <w:lastRenderedPageBreak/>
        <w:drawing>
          <wp:inline distT="0" distB="0" distL="0" distR="0" wp14:anchorId="6D2E6925" wp14:editId="04DB62BB">
            <wp:extent cx="4445000" cy="2578100"/>
            <wp:effectExtent l="0" t="0" r="0" b="0"/>
            <wp:docPr id="8640512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51271" name="Picture 2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66EF" w14:textId="77777777" w:rsidR="009E67E1" w:rsidRDefault="009E67E1" w:rsidP="00077D50"/>
    <w:p w14:paraId="0A9D84DB" w14:textId="387C090C" w:rsidR="009E67E1" w:rsidRDefault="009E67E1" w:rsidP="00077D50">
      <w:pPr>
        <w:rPr>
          <w:lang w:bidi="th-TH"/>
        </w:rPr>
      </w:pPr>
      <w:r>
        <w:t>Step4: Select key type “</w:t>
      </w:r>
      <w:proofErr w:type="spellStart"/>
      <w:r>
        <w:t>wpa-pwd</w:t>
      </w:r>
      <w:proofErr w:type="spellEnd"/>
      <w:r>
        <w:t xml:space="preserve">” and Key </w:t>
      </w:r>
      <w:r w:rsidRPr="009E67E1">
        <w:rPr>
          <w:highlight w:val="yellow"/>
        </w:rPr>
        <w:t>“</w:t>
      </w:r>
      <w:proofErr w:type="spellStart"/>
      <w:proofErr w:type="gramStart"/>
      <w:r w:rsidRPr="009E67E1">
        <w:rPr>
          <w:highlight w:val="yellow"/>
        </w:rPr>
        <w:t>SSID:Password</w:t>
      </w:r>
      <w:proofErr w:type="spellEnd"/>
      <w:proofErr w:type="gramEnd"/>
      <w:r w:rsidRPr="009E67E1">
        <w:rPr>
          <w:highlight w:val="yellow"/>
        </w:rPr>
        <w:t>”</w:t>
      </w:r>
      <w:r>
        <w:rPr>
          <w:lang w:bidi="th-TH"/>
        </w:rPr>
        <w:t>.</w:t>
      </w:r>
    </w:p>
    <w:p w14:paraId="4B88DC2B" w14:textId="33244C9C" w:rsidR="009E67E1" w:rsidRDefault="009E67E1" w:rsidP="00077D50">
      <w:r>
        <w:rPr>
          <w:noProof/>
        </w:rPr>
        <w:drawing>
          <wp:inline distT="0" distB="0" distL="0" distR="0" wp14:anchorId="7FD1335E" wp14:editId="3EE71F95">
            <wp:extent cx="1965600" cy="1231900"/>
            <wp:effectExtent l="0" t="0" r="3175" b="0"/>
            <wp:docPr id="76627614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76148" name="Picture 3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11"/>
                    <a:stretch/>
                  </pic:blipFill>
                  <pic:spPr bwMode="auto">
                    <a:xfrm>
                      <a:off x="0" y="0"/>
                      <a:ext cx="19656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ED4C1" w14:textId="5F20A13C" w:rsidR="00A3551E" w:rsidRDefault="00A3551E" w:rsidP="00077D50"/>
    <w:p w14:paraId="02D68017" w14:textId="77777777" w:rsidR="00A3551E" w:rsidRDefault="00A3551E" w:rsidP="00077D50">
      <w:pPr>
        <w:rPr>
          <w:cs/>
        </w:rPr>
      </w:pPr>
    </w:p>
    <w:p w14:paraId="439A19F2" w14:textId="275CFF53" w:rsidR="00077D50" w:rsidRDefault="009E67E1" w:rsidP="00077D50">
      <w:r>
        <w:t>Step:5 list all “http” packets</w:t>
      </w:r>
    </w:p>
    <w:p w14:paraId="4593E9DB" w14:textId="77777777" w:rsidR="00077D50" w:rsidRDefault="00077D50" w:rsidP="00077D50"/>
    <w:p w14:paraId="6B8CFE20" w14:textId="77777777" w:rsidR="00077D50" w:rsidRDefault="00077D50" w:rsidP="00077D50"/>
    <w:p w14:paraId="62B8E2E2" w14:textId="77777777" w:rsidR="00762A40" w:rsidRDefault="00762A40" w:rsidP="00077D50"/>
    <w:p w14:paraId="7767ACB2" w14:textId="6CAF353E" w:rsidR="00762A40" w:rsidRDefault="0090737D" w:rsidP="00077D50">
      <w:r>
        <w:rPr>
          <w:noProof/>
        </w:rPr>
        <w:lastRenderedPageBreak/>
        <w:drawing>
          <wp:inline distT="0" distB="0" distL="0" distR="0" wp14:anchorId="189A73E7" wp14:editId="7F76F0B6">
            <wp:extent cx="6675120" cy="4171950"/>
            <wp:effectExtent l="0" t="0" r="5080" b="6350"/>
            <wp:docPr id="4709878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87895" name="Picture 470987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85C4" w14:textId="77777777" w:rsidR="009E67E1" w:rsidRDefault="009E67E1" w:rsidP="00077D50"/>
    <w:p w14:paraId="59EA5ECE" w14:textId="56FED5E6" w:rsidR="009E67E1" w:rsidRDefault="009E67E1" w:rsidP="009E67E1">
      <w:pPr>
        <w:pStyle w:val="Heading3"/>
      </w:pPr>
      <w:r>
        <w:t>Q</w:t>
      </w:r>
      <w:r w:rsidR="00B751C8">
        <w:t>5</w:t>
      </w:r>
      <w:r>
        <w:t>.</w:t>
      </w:r>
      <w:r w:rsidR="00AE34A7">
        <w:t xml:space="preserve"> </w:t>
      </w:r>
      <w:r>
        <w:t xml:space="preserve">Which </w:t>
      </w:r>
      <w:proofErr w:type="spellStart"/>
      <w:r>
        <w:t>pcap</w:t>
      </w:r>
      <w:proofErr w:type="spellEnd"/>
      <w:r>
        <w:t xml:space="preserve"> file can decrypt with the SSID and Password. Tell me why that file can be decrypted? [</w:t>
      </w:r>
      <w:r>
        <w:rPr>
          <w:lang w:bidi="th-TH"/>
        </w:rPr>
        <w:t xml:space="preserve">10 </w:t>
      </w:r>
      <w:r>
        <w:t>marks]</w:t>
      </w:r>
    </w:p>
    <w:p w14:paraId="6E053C62" w14:textId="77777777" w:rsidR="009E67E1" w:rsidRPr="00077D50" w:rsidRDefault="009E67E1" w:rsidP="00077D50"/>
    <w:p w14:paraId="406382F2" w14:textId="5CBF1760" w:rsidR="00077D50" w:rsidRDefault="00443097" w:rsidP="00077D50">
      <w:proofErr w:type="spellStart"/>
      <w:r w:rsidRPr="00443097">
        <w:t>wifi_</w:t>
      </w:r>
      <w:proofErr w:type="gramStart"/>
      <w:r w:rsidRPr="00443097">
        <w:t>hack.pcap</w:t>
      </w:r>
      <w:proofErr w:type="spellEnd"/>
      <w:proofErr w:type="gramEnd"/>
      <w:r w:rsidR="005A3CA8">
        <w:t xml:space="preserve"> via “SSID-Password” -&gt;</w:t>
      </w:r>
      <w:r w:rsidR="005A3CA8" w:rsidRPr="005A3CA8">
        <w:t>Induction</w:t>
      </w:r>
    </w:p>
    <w:p w14:paraId="77484F79" w14:textId="77777777" w:rsidR="005A3CA8" w:rsidRDefault="005A3CA8" w:rsidP="00077D50"/>
    <w:p w14:paraId="6E53B411" w14:textId="03C910E7" w:rsidR="0064604C" w:rsidRDefault="005A3CA8" w:rsidP="00077D50">
      <w:proofErr w:type="gramStart"/>
      <w:r>
        <w:t>These file</w:t>
      </w:r>
      <w:proofErr w:type="gramEnd"/>
      <w:r>
        <w:t xml:space="preserve"> can decrypted via</w:t>
      </w:r>
      <w:r w:rsidR="0090737D">
        <w:t xml:space="preserve"> </w:t>
      </w:r>
      <w:r w:rsidRPr="005A3CA8">
        <w:t>Induction</w:t>
      </w:r>
      <w:r>
        <w:t>.</w:t>
      </w:r>
    </w:p>
    <w:p w14:paraId="766A87E1" w14:textId="54EA306D" w:rsidR="0064604C" w:rsidRDefault="0090737D" w:rsidP="00077D50">
      <w:r>
        <w:rPr>
          <w:noProof/>
        </w:rPr>
        <w:lastRenderedPageBreak/>
        <w:drawing>
          <wp:inline distT="0" distB="0" distL="0" distR="0" wp14:anchorId="37509D7D" wp14:editId="784162C4">
            <wp:extent cx="6675120" cy="4171950"/>
            <wp:effectExtent l="0" t="0" r="5080" b="6350"/>
            <wp:docPr id="1016555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5235" name="Picture 10165552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441" w14:textId="77777777" w:rsidR="0064604C" w:rsidRDefault="0064604C" w:rsidP="00077D50"/>
    <w:p w14:paraId="7D3BDDA1" w14:textId="775AFA4D" w:rsidR="000F3EE5" w:rsidRPr="000F3EE5" w:rsidRDefault="0090737D" w:rsidP="000F3EE5">
      <w:pPr>
        <w:rPr>
          <w:cs/>
        </w:rPr>
      </w:pPr>
      <w:r w:rsidRPr="0090737D">
        <w:t xml:space="preserve">Decrypting a </w:t>
      </w:r>
      <w:proofErr w:type="spellStart"/>
      <w:r w:rsidRPr="0090737D">
        <w:t>pcap</w:t>
      </w:r>
      <w:proofErr w:type="spellEnd"/>
      <w:r w:rsidRPr="0090737D">
        <w:t xml:space="preserve"> file requires the SSID and password of the Wi-Fi network to derive encryption keys and decrypt the encrypted network traffic.</w:t>
      </w:r>
    </w:p>
    <w:p w14:paraId="7324CBC4" w14:textId="77777777" w:rsidR="00023F7A" w:rsidRDefault="00023F7A" w:rsidP="00023F7A"/>
    <w:p w14:paraId="4E39DED8" w14:textId="5DDC5C09" w:rsidR="0064604C" w:rsidRDefault="0064604C" w:rsidP="0064604C">
      <w:pPr>
        <w:pStyle w:val="Heading3"/>
      </w:pPr>
      <w:r>
        <w:t>Q</w:t>
      </w:r>
      <w:r w:rsidR="00B751C8">
        <w:t>6</w:t>
      </w:r>
      <w:r>
        <w:t>. Show ARP cache of Pi#1 and Pi#2 [</w:t>
      </w:r>
      <w:r>
        <w:rPr>
          <w:lang w:bidi="th-TH"/>
        </w:rPr>
        <w:t xml:space="preserve">10 </w:t>
      </w:r>
      <w:r>
        <w:t>marks]</w:t>
      </w:r>
    </w:p>
    <w:p w14:paraId="317B0841" w14:textId="77777777" w:rsidR="0064604C" w:rsidRDefault="0064604C" w:rsidP="0064604C"/>
    <w:p w14:paraId="72ABBD68" w14:textId="14C3BB56" w:rsidR="0064604C" w:rsidRDefault="00A3551E" w:rsidP="0064604C">
      <w:r>
        <w:rPr>
          <w:noProof/>
        </w:rPr>
        <w:lastRenderedPageBreak/>
        <w:drawing>
          <wp:inline distT="0" distB="0" distL="0" distR="0" wp14:anchorId="33F68019" wp14:editId="67E3465D">
            <wp:extent cx="6675120" cy="4171950"/>
            <wp:effectExtent l="0" t="0" r="5080" b="6350"/>
            <wp:docPr id="1556965011" name="Picture 6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65011" name="Picture 6" descr="Screens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5E87" w14:textId="77777777" w:rsidR="0064604C" w:rsidRDefault="0064604C" w:rsidP="0064604C"/>
    <w:p w14:paraId="747BCF2A" w14:textId="77777777" w:rsidR="0064604C" w:rsidRDefault="0064604C" w:rsidP="0064604C"/>
    <w:p w14:paraId="1A87FAD9" w14:textId="77777777" w:rsidR="0064604C" w:rsidRPr="0064604C" w:rsidRDefault="0064604C" w:rsidP="0064604C"/>
    <w:p w14:paraId="60D5AFB7" w14:textId="110C433A" w:rsidR="00AE34A7" w:rsidRDefault="0047670F" w:rsidP="0047670F">
      <w:pPr>
        <w:pStyle w:val="Heading3"/>
        <w:rPr>
          <w:lang w:bidi="th-TH"/>
        </w:rPr>
      </w:pPr>
      <w:r>
        <w:t>Q</w:t>
      </w:r>
      <w:r w:rsidR="00B751C8">
        <w:t>7</w:t>
      </w:r>
      <w:r>
        <w:t xml:space="preserve">. </w:t>
      </w:r>
      <w:proofErr w:type="gramStart"/>
      <w:r w:rsidR="00015D68">
        <w:rPr>
          <w:lang w:bidi="th-TH"/>
        </w:rPr>
        <w:t xml:space="preserve">Use </w:t>
      </w:r>
      <w:r w:rsidR="00776065">
        <w:rPr>
          <w:lang w:bidi="th-TH"/>
        </w:rPr>
        <w:t xml:space="preserve"> </w:t>
      </w:r>
      <w:proofErr w:type="spellStart"/>
      <w:r w:rsidR="00015D68">
        <w:rPr>
          <w:lang w:bidi="th-TH"/>
        </w:rPr>
        <w:t>WireShark</w:t>
      </w:r>
      <w:proofErr w:type="spellEnd"/>
      <w:proofErr w:type="gramEnd"/>
      <w:r w:rsidR="00015D68">
        <w:rPr>
          <w:lang w:bidi="th-TH"/>
        </w:rPr>
        <w:t xml:space="preserve"> to capture the packets on your Wireless interface during perform “</w:t>
      </w:r>
      <w:proofErr w:type="spellStart"/>
      <w:r w:rsidR="00015D68">
        <w:rPr>
          <w:lang w:bidi="th-TH"/>
        </w:rPr>
        <w:t>nmap</w:t>
      </w:r>
      <w:proofErr w:type="spellEnd"/>
      <w:r w:rsidR="00015D68">
        <w:rPr>
          <w:lang w:bidi="th-TH"/>
        </w:rPr>
        <w:t xml:space="preserve">” scan Pi#1 and Pi#2 in the network. Then, save your pcap file and hash this </w:t>
      </w:r>
      <w:proofErr w:type="spellStart"/>
      <w:r w:rsidR="00015D68">
        <w:rPr>
          <w:lang w:bidi="th-TH"/>
        </w:rPr>
        <w:t>pcap</w:t>
      </w:r>
      <w:proofErr w:type="spellEnd"/>
      <w:r w:rsidR="00015D68">
        <w:rPr>
          <w:lang w:bidi="th-TH"/>
        </w:rPr>
        <w:t xml:space="preserve"> file with sha256. </w:t>
      </w:r>
      <w:r w:rsidR="00B751C8">
        <w:rPr>
          <w:lang w:bidi="th-TH"/>
        </w:rPr>
        <w:t>[10 marks]</w:t>
      </w:r>
    </w:p>
    <w:p w14:paraId="6C24157C" w14:textId="77777777" w:rsidR="00015D68" w:rsidRDefault="00015D68" w:rsidP="00015D68">
      <w:pPr>
        <w:rPr>
          <w:lang w:bidi="th-TH"/>
        </w:rPr>
      </w:pPr>
    </w:p>
    <w:p w14:paraId="594CEBFC" w14:textId="77777777" w:rsidR="00015D68" w:rsidRPr="00015D68" w:rsidRDefault="00015D68" w:rsidP="00015D68">
      <w:pPr>
        <w:rPr>
          <w:lang w:bidi="th-TH"/>
        </w:rPr>
      </w:pPr>
    </w:p>
    <w:p w14:paraId="083402CF" w14:textId="77777777" w:rsidR="0064604C" w:rsidRDefault="0064604C" w:rsidP="0095267D"/>
    <w:p w14:paraId="760DA9E9" w14:textId="3280409E" w:rsidR="00537950" w:rsidRPr="00157483" w:rsidRDefault="00537950" w:rsidP="00537950">
      <w:pPr>
        <w:pStyle w:val="Heading3"/>
      </w:pPr>
    </w:p>
    <w:sectPr w:rsidR="00537950" w:rsidRPr="00157483">
      <w:footerReference w:type="default" r:id="rId16"/>
      <w:headerReference w:type="first" r:id="rId17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0E4E3" w14:textId="77777777" w:rsidR="00DC57F0" w:rsidRDefault="00DC57F0">
      <w:pPr>
        <w:spacing w:after="0" w:line="240" w:lineRule="auto"/>
      </w:pPr>
      <w:r>
        <w:separator/>
      </w:r>
    </w:p>
  </w:endnote>
  <w:endnote w:type="continuationSeparator" w:id="0">
    <w:p w14:paraId="7F07B7F5" w14:textId="77777777" w:rsidR="00DC57F0" w:rsidRDefault="00DC5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PGothic">
    <w:altName w:val="ＭＳ Ｐゴシック"/>
    <w:panose1 w:val="020B0600070205080204"/>
    <w:charset w:val="8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6EFFF" w14:textId="77777777" w:rsidR="00524388" w:rsidRDefault="000A66FD"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A231A" w14:textId="77777777" w:rsidR="00DC57F0" w:rsidRDefault="00DC57F0">
      <w:pPr>
        <w:spacing w:after="0" w:line="240" w:lineRule="auto"/>
      </w:pPr>
      <w:r>
        <w:separator/>
      </w:r>
    </w:p>
  </w:footnote>
  <w:footnote w:type="continuationSeparator" w:id="0">
    <w:p w14:paraId="1F23AA99" w14:textId="77777777" w:rsidR="00DC57F0" w:rsidRDefault="00DC57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11EB3" w14:textId="1A4982AB" w:rsidR="00F83BCE" w:rsidRDefault="00F83BCE">
    <w:pPr>
      <w:pStyle w:val="Header"/>
    </w:pPr>
    <w:r>
      <w:t xml:space="preserve">1 March 2024 | </w:t>
    </w:r>
    <w:r w:rsidR="00E755BC">
      <w:t>Lab</w:t>
    </w:r>
    <w:r>
      <w:t>-Based Exam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8F7AEA"/>
    <w:multiLevelType w:val="hybridMultilevel"/>
    <w:tmpl w:val="AE522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CA7013"/>
    <w:multiLevelType w:val="hybridMultilevel"/>
    <w:tmpl w:val="A1B08F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4465A0"/>
    <w:multiLevelType w:val="hybridMultilevel"/>
    <w:tmpl w:val="584CC9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C48F5"/>
    <w:multiLevelType w:val="hybridMultilevel"/>
    <w:tmpl w:val="2CC01A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7979F3"/>
    <w:multiLevelType w:val="hybridMultilevel"/>
    <w:tmpl w:val="D6AC06E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5F1243"/>
    <w:multiLevelType w:val="hybridMultilevel"/>
    <w:tmpl w:val="D6AC06E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D339C8"/>
    <w:multiLevelType w:val="hybridMultilevel"/>
    <w:tmpl w:val="BDDC13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87493"/>
    <w:multiLevelType w:val="hybridMultilevel"/>
    <w:tmpl w:val="D31C95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602E33"/>
    <w:multiLevelType w:val="hybridMultilevel"/>
    <w:tmpl w:val="D31C9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623755"/>
    <w:multiLevelType w:val="hybridMultilevel"/>
    <w:tmpl w:val="931C36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F358AE"/>
    <w:multiLevelType w:val="hybridMultilevel"/>
    <w:tmpl w:val="D31C95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9A6FC7"/>
    <w:multiLevelType w:val="hybridMultilevel"/>
    <w:tmpl w:val="EDAC7816"/>
    <w:lvl w:ilvl="0" w:tplc="270072C2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663C5E45"/>
    <w:multiLevelType w:val="hybridMultilevel"/>
    <w:tmpl w:val="B28C14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4114C3"/>
    <w:multiLevelType w:val="hybridMultilevel"/>
    <w:tmpl w:val="69D0C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926522"/>
    <w:multiLevelType w:val="hybridMultilevel"/>
    <w:tmpl w:val="AD04F6D0"/>
    <w:lvl w:ilvl="0" w:tplc="C08C5B36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7" w15:restartNumberingAfterBreak="0">
    <w:nsid w:val="75870E40"/>
    <w:multiLevelType w:val="hybridMultilevel"/>
    <w:tmpl w:val="D6AC06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2A1E3E"/>
    <w:multiLevelType w:val="hybridMultilevel"/>
    <w:tmpl w:val="31502A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52833861">
    <w:abstractNumId w:val="8"/>
  </w:num>
  <w:num w:numId="2" w16cid:durableId="1701129145">
    <w:abstractNumId w:val="8"/>
  </w:num>
  <w:num w:numId="3" w16cid:durableId="338194157">
    <w:abstractNumId w:val="9"/>
  </w:num>
  <w:num w:numId="4" w16cid:durableId="1160779435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 w16cid:durableId="31002903">
    <w:abstractNumId w:val="13"/>
  </w:num>
  <w:num w:numId="6" w16cid:durableId="935213109">
    <w:abstractNumId w:val="7"/>
  </w:num>
  <w:num w:numId="7" w16cid:durableId="281423297">
    <w:abstractNumId w:val="6"/>
  </w:num>
  <w:num w:numId="8" w16cid:durableId="238831700">
    <w:abstractNumId w:val="5"/>
  </w:num>
  <w:num w:numId="9" w16cid:durableId="956790736">
    <w:abstractNumId w:val="4"/>
  </w:num>
  <w:num w:numId="10" w16cid:durableId="1381707782">
    <w:abstractNumId w:val="3"/>
  </w:num>
  <w:num w:numId="11" w16cid:durableId="221405197">
    <w:abstractNumId w:val="2"/>
  </w:num>
  <w:num w:numId="12" w16cid:durableId="1716848759">
    <w:abstractNumId w:val="1"/>
  </w:num>
  <w:num w:numId="13" w16cid:durableId="2006662488">
    <w:abstractNumId w:val="0"/>
  </w:num>
  <w:num w:numId="14" w16cid:durableId="504907710">
    <w:abstractNumId w:val="8"/>
    <w:lvlOverride w:ilvl="0">
      <w:startOverride w:val="1"/>
    </w:lvlOverride>
  </w:num>
  <w:num w:numId="15" w16cid:durableId="1159230221">
    <w:abstractNumId w:val="8"/>
  </w:num>
  <w:num w:numId="16" w16cid:durableId="386612989">
    <w:abstractNumId w:val="25"/>
  </w:num>
  <w:num w:numId="17" w16cid:durableId="1210144168">
    <w:abstractNumId w:val="28"/>
  </w:num>
  <w:num w:numId="18" w16cid:durableId="1570922195">
    <w:abstractNumId w:val="24"/>
  </w:num>
  <w:num w:numId="19" w16cid:durableId="1401101995">
    <w:abstractNumId w:val="12"/>
  </w:num>
  <w:num w:numId="20" w16cid:durableId="1639653598">
    <w:abstractNumId w:val="22"/>
  </w:num>
  <w:num w:numId="21" w16cid:durableId="1328442026">
    <w:abstractNumId w:val="11"/>
  </w:num>
  <w:num w:numId="22" w16cid:durableId="384960634">
    <w:abstractNumId w:val="23"/>
  </w:num>
  <w:num w:numId="23" w16cid:durableId="1930775160">
    <w:abstractNumId w:val="14"/>
  </w:num>
  <w:num w:numId="24" w16cid:durableId="879706972">
    <w:abstractNumId w:val="19"/>
  </w:num>
  <w:num w:numId="25" w16cid:durableId="1568997439">
    <w:abstractNumId w:val="21"/>
  </w:num>
  <w:num w:numId="26" w16cid:durableId="1854302185">
    <w:abstractNumId w:val="18"/>
  </w:num>
  <w:num w:numId="27" w16cid:durableId="188377977">
    <w:abstractNumId w:val="10"/>
  </w:num>
  <w:num w:numId="28" w16cid:durableId="99957606">
    <w:abstractNumId w:val="27"/>
  </w:num>
  <w:num w:numId="29" w16cid:durableId="817501773">
    <w:abstractNumId w:val="15"/>
  </w:num>
  <w:num w:numId="30" w16cid:durableId="1242836474">
    <w:abstractNumId w:val="16"/>
  </w:num>
  <w:num w:numId="31" w16cid:durableId="1343318752">
    <w:abstractNumId w:val="26"/>
  </w:num>
  <w:num w:numId="32" w16cid:durableId="1835296697">
    <w:abstractNumId w:val="17"/>
  </w:num>
  <w:num w:numId="33" w16cid:durableId="7057192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BCE"/>
    <w:rsid w:val="00003410"/>
    <w:rsid w:val="00015D68"/>
    <w:rsid w:val="00023F7A"/>
    <w:rsid w:val="00077D50"/>
    <w:rsid w:val="00092F78"/>
    <w:rsid w:val="000A66FD"/>
    <w:rsid w:val="000E5F6C"/>
    <w:rsid w:val="000F3EE5"/>
    <w:rsid w:val="000F4470"/>
    <w:rsid w:val="00157483"/>
    <w:rsid w:val="00190F9D"/>
    <w:rsid w:val="0020190B"/>
    <w:rsid w:val="00283AFC"/>
    <w:rsid w:val="00302792"/>
    <w:rsid w:val="0031048B"/>
    <w:rsid w:val="00354824"/>
    <w:rsid w:val="003A7240"/>
    <w:rsid w:val="003F31CF"/>
    <w:rsid w:val="00422719"/>
    <w:rsid w:val="00443097"/>
    <w:rsid w:val="004765AA"/>
    <w:rsid w:val="0047670F"/>
    <w:rsid w:val="004A7BFC"/>
    <w:rsid w:val="004E35B6"/>
    <w:rsid w:val="00507D0A"/>
    <w:rsid w:val="00524388"/>
    <w:rsid w:val="00525BB7"/>
    <w:rsid w:val="00537950"/>
    <w:rsid w:val="005652FF"/>
    <w:rsid w:val="00587E7B"/>
    <w:rsid w:val="00593C55"/>
    <w:rsid w:val="005A3CA8"/>
    <w:rsid w:val="005D3847"/>
    <w:rsid w:val="006125AA"/>
    <w:rsid w:val="0064604C"/>
    <w:rsid w:val="00663922"/>
    <w:rsid w:val="00677017"/>
    <w:rsid w:val="00682CE8"/>
    <w:rsid w:val="006C53B4"/>
    <w:rsid w:val="00717EA3"/>
    <w:rsid w:val="00741EE4"/>
    <w:rsid w:val="00762A40"/>
    <w:rsid w:val="00776065"/>
    <w:rsid w:val="00785013"/>
    <w:rsid w:val="0079105A"/>
    <w:rsid w:val="007B7AEA"/>
    <w:rsid w:val="007C3C7A"/>
    <w:rsid w:val="00864BF2"/>
    <w:rsid w:val="00894E81"/>
    <w:rsid w:val="008A0987"/>
    <w:rsid w:val="008A133B"/>
    <w:rsid w:val="0090737D"/>
    <w:rsid w:val="0092247B"/>
    <w:rsid w:val="0095267D"/>
    <w:rsid w:val="009B5B51"/>
    <w:rsid w:val="009C2107"/>
    <w:rsid w:val="009E606D"/>
    <w:rsid w:val="009E67E1"/>
    <w:rsid w:val="009F2EAC"/>
    <w:rsid w:val="00A338CC"/>
    <w:rsid w:val="00A3551E"/>
    <w:rsid w:val="00A434D2"/>
    <w:rsid w:val="00A52E3D"/>
    <w:rsid w:val="00AD1C9E"/>
    <w:rsid w:val="00AE34A7"/>
    <w:rsid w:val="00B25E37"/>
    <w:rsid w:val="00B51FFC"/>
    <w:rsid w:val="00B751C8"/>
    <w:rsid w:val="00BB58E9"/>
    <w:rsid w:val="00BC0206"/>
    <w:rsid w:val="00C31395"/>
    <w:rsid w:val="00C74CD9"/>
    <w:rsid w:val="00D32E91"/>
    <w:rsid w:val="00D51ACC"/>
    <w:rsid w:val="00D740A2"/>
    <w:rsid w:val="00DC57F0"/>
    <w:rsid w:val="00DE2946"/>
    <w:rsid w:val="00E37ECB"/>
    <w:rsid w:val="00E53645"/>
    <w:rsid w:val="00E73AC0"/>
    <w:rsid w:val="00E74E85"/>
    <w:rsid w:val="00E755BC"/>
    <w:rsid w:val="00ED0088"/>
    <w:rsid w:val="00ED70C5"/>
    <w:rsid w:val="00F613EC"/>
    <w:rsid w:val="00F83BCE"/>
    <w:rsid w:val="00F94AFA"/>
    <w:rsid w:val="00FC09DE"/>
    <w:rsid w:val="00FE230A"/>
    <w:rsid w:val="00FE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7D271"/>
  <w15:chartTrackingRefBased/>
  <w15:docId w15:val="{6207F16B-3A99-5445-B8A4-38BD6B292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72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74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3C00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table" w:styleId="TableGrid">
    <w:name w:val="Table Grid"/>
    <w:basedOn w:val="TableNormal"/>
    <w:uiPriority w:val="39"/>
    <w:rsid w:val="00F83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3BCE"/>
    <w:pPr>
      <w:spacing w:after="0" w:line="240" w:lineRule="auto"/>
      <w:ind w:left="720"/>
      <w:contextualSpacing/>
    </w:pPr>
    <w:rPr>
      <w:rFonts w:ascii="TH SarabunPSK" w:eastAsiaTheme="minorEastAsia" w:hAnsi="TH SarabunPSK" w:cs="Angsana New"/>
      <w:color w:val="auto"/>
      <w:kern w:val="2"/>
      <w:sz w:val="28"/>
      <w:szCs w:val="30"/>
      <w:lang w:val="en-TH" w:bidi="th-TH"/>
      <w14:ligatures w14:val="standardContextual"/>
    </w:rPr>
  </w:style>
  <w:style w:type="character" w:customStyle="1" w:styleId="go">
    <w:name w:val="go"/>
    <w:basedOn w:val="DefaultParagraphFont"/>
    <w:rsid w:val="00F83BCE"/>
  </w:style>
  <w:style w:type="character" w:customStyle="1" w:styleId="Heading2Char">
    <w:name w:val="Heading 2 Char"/>
    <w:basedOn w:val="DefaultParagraphFont"/>
    <w:link w:val="Heading2"/>
    <w:uiPriority w:val="9"/>
    <w:rsid w:val="003A7240"/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7483"/>
    <w:rPr>
      <w:rFonts w:asciiTheme="majorHAnsi" w:eastAsiaTheme="majorEastAsia" w:hAnsiTheme="majorHAnsi" w:cstheme="majorBidi"/>
      <w:color w:val="7F3C00" w:themeColor="accent1" w:themeShade="7F"/>
    </w:rPr>
  </w:style>
  <w:style w:type="character" w:styleId="Hyperlink">
    <w:name w:val="Hyperlink"/>
    <w:basedOn w:val="DefaultParagraphFont"/>
    <w:uiPriority w:val="99"/>
    <w:unhideWhenUsed/>
    <w:rsid w:val="000F4470"/>
    <w:rPr>
      <w:color w:val="34B6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4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2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stda/Library/Containers/com.microsoft.Word/Data/Library/Application%20Support/Microsoft/Office/16.0/DTS/en-TH%7b09C7255D-477E-2244-8E6A-12A2A6FB4DA5%7d/%7bBB7498BE-8128-804F-8A9C-B252040A3FA5%7dtf10002069_mac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{BB7498BE-8128-804F-8A9C-B252040A3FA5}tf10002069_mac.dotx</Template>
  <TotalTime>1</TotalTime>
  <Pages>10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nstda</dc:creator>
  <cp:keywords/>
  <dc:description/>
  <cp:lastModifiedBy>Tanawin Siriwan</cp:lastModifiedBy>
  <cp:revision>3</cp:revision>
  <dcterms:created xsi:type="dcterms:W3CDTF">2024-03-01T13:59:00Z</dcterms:created>
  <dcterms:modified xsi:type="dcterms:W3CDTF">2024-03-01T14:07:00Z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